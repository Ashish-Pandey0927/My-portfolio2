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CAC5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5"/>
        <w:gridCol w:w="292"/>
        <w:gridCol w:w="144"/>
        <w:gridCol w:w="2195"/>
        <w:gridCol w:w="141"/>
        <w:gridCol w:w="292"/>
        <w:gridCol w:w="145"/>
        <w:gridCol w:w="2326"/>
        <w:gridCol w:w="20"/>
        <w:gridCol w:w="326"/>
        <w:gridCol w:w="145"/>
        <w:gridCol w:w="990"/>
        <w:gridCol w:w="292"/>
        <w:gridCol w:w="874"/>
        <w:gridCol w:w="556"/>
        <w:gridCol w:w="27"/>
        <w:gridCol w:w="34"/>
        <w:gridCol w:w="2156"/>
        <w:gridCol w:w="26"/>
      </w:tblGrid>
      <w:tr w:rsidR="00AD0DDD" w14:paraId="5E62C595" w14:textId="77777777" w:rsidTr="00D3665E">
        <w:trPr>
          <w:trHeight w:val="1497"/>
        </w:trPr>
        <w:tc>
          <w:tcPr>
            <w:tcW w:w="11126" w:type="dxa"/>
            <w:gridSpan w:val="19"/>
            <w:tcBorders>
              <w:bottom w:val="single" w:sz="24" w:space="0" w:color="2C3B57" w:themeColor="text2"/>
            </w:tcBorders>
          </w:tcPr>
          <w:p w14:paraId="2798D1D1" w14:textId="2F62D54D" w:rsidR="00AD0DDD" w:rsidRDefault="00590C51" w:rsidP="00DF1CB4">
            <w:pPr>
              <w:pStyle w:val="Heading1"/>
            </w:pPr>
            <w:r>
              <w:t>Ashish Pandey</w:t>
            </w:r>
          </w:p>
          <w:p w14:paraId="2CB60822" w14:textId="24FDD9B3" w:rsidR="00AD0DDD" w:rsidRPr="00AD0DDD" w:rsidRDefault="00590C51" w:rsidP="00DF1CB4">
            <w:pPr>
              <w:pStyle w:val="Heading2"/>
            </w:pPr>
            <w:proofErr w:type="gramStart"/>
            <w:r>
              <w:t>B.Tech</w:t>
            </w:r>
            <w:proofErr w:type="gramEnd"/>
            <w:r>
              <w:t>(cse) student</w:t>
            </w:r>
          </w:p>
        </w:tc>
      </w:tr>
      <w:tr w:rsidR="00AD0DDD" w14:paraId="36734A6A" w14:textId="77777777" w:rsidTr="00D3665E">
        <w:trPr>
          <w:trHeight w:val="123"/>
        </w:trPr>
        <w:tc>
          <w:tcPr>
            <w:tcW w:w="11126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0E42DF0A" w14:textId="77777777" w:rsidR="00AD0DDD" w:rsidRDefault="00AD0DDD" w:rsidP="00DF1CB4"/>
        </w:tc>
      </w:tr>
      <w:tr w:rsidR="005F5561" w14:paraId="06F7D174" w14:textId="77777777" w:rsidTr="00D3665E">
        <w:trPr>
          <w:gridAfter w:val="1"/>
          <w:wAfter w:w="26" w:type="dxa"/>
          <w:trHeight w:val="259"/>
        </w:trPr>
        <w:tc>
          <w:tcPr>
            <w:tcW w:w="145" w:type="dxa"/>
            <w:vAlign w:val="center"/>
          </w:tcPr>
          <w:p w14:paraId="7FFA9ECB" w14:textId="77777777" w:rsidR="005F5561" w:rsidRPr="00D06709" w:rsidRDefault="005F5561" w:rsidP="00DF1CB4"/>
        </w:tc>
        <w:tc>
          <w:tcPr>
            <w:tcW w:w="292" w:type="dxa"/>
            <w:shd w:val="clear" w:color="auto" w:fill="2C3B57" w:themeFill="text2"/>
            <w:vAlign w:val="center"/>
          </w:tcPr>
          <w:p w14:paraId="4CAACD3A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4" w:type="dxa"/>
            <w:vAlign w:val="center"/>
          </w:tcPr>
          <w:p w14:paraId="4F901119" w14:textId="77777777" w:rsidR="005F5561" w:rsidRPr="00D06709" w:rsidRDefault="005F5561" w:rsidP="00DF1CB4"/>
        </w:tc>
        <w:tc>
          <w:tcPr>
            <w:tcW w:w="2195" w:type="dxa"/>
            <w:vAlign w:val="center"/>
          </w:tcPr>
          <w:p w14:paraId="64ECBC8E" w14:textId="786CD94E" w:rsidR="005F5561" w:rsidRPr="00FA4DB0" w:rsidRDefault="00590C51" w:rsidP="00DF1CB4">
            <w:r>
              <w:t>+918092353942</w:t>
            </w:r>
          </w:p>
        </w:tc>
        <w:tc>
          <w:tcPr>
            <w:tcW w:w="141" w:type="dxa"/>
            <w:vAlign w:val="center"/>
          </w:tcPr>
          <w:p w14:paraId="690A7092" w14:textId="77777777" w:rsidR="005F5561" w:rsidRDefault="005F5561" w:rsidP="00DF1CB4"/>
        </w:tc>
        <w:tc>
          <w:tcPr>
            <w:tcW w:w="292" w:type="dxa"/>
            <w:shd w:val="clear" w:color="auto" w:fill="2C3B57" w:themeFill="text2"/>
            <w:vAlign w:val="center"/>
          </w:tcPr>
          <w:p w14:paraId="508D7AD6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5" w:type="dxa"/>
            <w:vAlign w:val="center"/>
          </w:tcPr>
          <w:p w14:paraId="5EAE4FDD" w14:textId="77777777" w:rsidR="005F5561" w:rsidRDefault="005F5561" w:rsidP="00DF1CB4"/>
        </w:tc>
        <w:tc>
          <w:tcPr>
            <w:tcW w:w="2326" w:type="dxa"/>
            <w:vAlign w:val="center"/>
          </w:tcPr>
          <w:p w14:paraId="603AAF3E" w14:textId="1054370B" w:rsidR="005F5561" w:rsidRPr="00FA4DB0" w:rsidRDefault="00590C51" w:rsidP="00DF1CB4">
            <w:r>
              <w:t>Ashish09274377@gmail.com</w:t>
            </w:r>
          </w:p>
        </w:tc>
        <w:tc>
          <w:tcPr>
            <w:tcW w:w="20" w:type="dxa"/>
            <w:vAlign w:val="center"/>
          </w:tcPr>
          <w:p w14:paraId="4661D52F" w14:textId="77777777" w:rsidR="005F5561" w:rsidRDefault="005F5561" w:rsidP="00DF1CB4"/>
        </w:tc>
        <w:tc>
          <w:tcPr>
            <w:tcW w:w="326" w:type="dxa"/>
            <w:shd w:val="clear" w:color="auto" w:fill="2C3B57" w:themeFill="text2"/>
            <w:vAlign w:val="center"/>
          </w:tcPr>
          <w:p w14:paraId="323C48FD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5" w:type="dxa"/>
            <w:vAlign w:val="center"/>
          </w:tcPr>
          <w:p w14:paraId="4DC8CE60" w14:textId="77777777" w:rsidR="005F5561" w:rsidRDefault="005F5561" w:rsidP="00DF1CB4"/>
        </w:tc>
        <w:tc>
          <w:tcPr>
            <w:tcW w:w="2156" w:type="dxa"/>
            <w:gridSpan w:val="3"/>
            <w:vAlign w:val="center"/>
          </w:tcPr>
          <w:p w14:paraId="2BA2291F" w14:textId="15DCD335" w:rsidR="005F5561" w:rsidRPr="00FA4DB0" w:rsidRDefault="00590C51" w:rsidP="00DF1CB4">
            <w:r>
              <w:t>B-</w:t>
            </w:r>
            <w:proofErr w:type="gramStart"/>
            <w:r>
              <w:t>26,Gamma</w:t>
            </w:r>
            <w:proofErr w:type="gramEnd"/>
            <w:r>
              <w:t>1,Greater Noida</w:t>
            </w:r>
          </w:p>
        </w:tc>
        <w:tc>
          <w:tcPr>
            <w:tcW w:w="556" w:type="dxa"/>
            <w:vAlign w:val="center"/>
          </w:tcPr>
          <w:p w14:paraId="0710417D" w14:textId="77777777" w:rsidR="005F5561" w:rsidRDefault="005F5561" w:rsidP="00DF1CB4"/>
        </w:tc>
        <w:tc>
          <w:tcPr>
            <w:tcW w:w="27" w:type="dxa"/>
            <w:shd w:val="clear" w:color="auto" w:fill="2C3B57" w:themeFill="text2"/>
            <w:vAlign w:val="center"/>
          </w:tcPr>
          <w:p w14:paraId="15AD06DE" w14:textId="74E1B38A" w:rsidR="005F5561" w:rsidRPr="00DF1CB4" w:rsidRDefault="005F5561" w:rsidP="00DF1CB4">
            <w:pPr>
              <w:jc w:val="center"/>
              <w:rPr>
                <w:rStyle w:val="Emphasis"/>
              </w:rPr>
            </w:pPr>
          </w:p>
        </w:tc>
        <w:tc>
          <w:tcPr>
            <w:tcW w:w="34" w:type="dxa"/>
            <w:vAlign w:val="center"/>
          </w:tcPr>
          <w:p w14:paraId="29ED3DCE" w14:textId="77777777" w:rsidR="005F5561" w:rsidRDefault="005F5561" w:rsidP="00DF1CB4"/>
        </w:tc>
        <w:tc>
          <w:tcPr>
            <w:tcW w:w="2156" w:type="dxa"/>
            <w:vAlign w:val="center"/>
          </w:tcPr>
          <w:p w14:paraId="0D68C26F" w14:textId="7B368037" w:rsidR="005F5561" w:rsidRPr="00FA4DB0" w:rsidRDefault="005F5561" w:rsidP="00DF1CB4"/>
        </w:tc>
      </w:tr>
      <w:tr w:rsidR="00AD0DDD" w14:paraId="47D1276D" w14:textId="77777777" w:rsidTr="00D3665E">
        <w:trPr>
          <w:trHeight w:val="132"/>
        </w:trPr>
        <w:tc>
          <w:tcPr>
            <w:tcW w:w="11126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6C2AFA4C" w14:textId="77777777" w:rsidR="00AD0DDD" w:rsidRDefault="00AD0DDD" w:rsidP="00DF1CB4"/>
        </w:tc>
      </w:tr>
      <w:tr w:rsidR="00560EA0" w14:paraId="1B72B6DE" w14:textId="77777777" w:rsidTr="00D3665E">
        <w:trPr>
          <w:trHeight w:val="143"/>
        </w:trPr>
        <w:tc>
          <w:tcPr>
            <w:tcW w:w="7161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3DE25724" w14:textId="77777777" w:rsidR="00560EA0" w:rsidRPr="005F5561" w:rsidRDefault="00000000" w:rsidP="00DF1CB4">
            <w:pPr>
              <w:pStyle w:val="Heading3"/>
            </w:pPr>
            <w:sdt>
              <w:sdtPr>
                <w:rPr>
                  <w:b w:val="0"/>
                  <w:iCs/>
                </w:rPr>
                <w:id w:val="723336852"/>
                <w:placeholder>
                  <w:docPart w:val="C37B8753EFE34F008FBBA3C1DDBB9A43"/>
                </w:placeholder>
                <w:temporary/>
                <w:showingPlcHdr/>
                <w15:appearance w15:val="hidden"/>
              </w:sdtPr>
              <w:sdtEndPr>
                <w:rPr>
                  <w:b/>
                  <w:iCs w:val="0"/>
                </w:rPr>
              </w:sdtEnd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92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F35D20D" w14:textId="77777777" w:rsidR="00560EA0" w:rsidRDefault="00560EA0" w:rsidP="00DF1CB4"/>
        </w:tc>
        <w:tc>
          <w:tcPr>
            <w:tcW w:w="3672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3EC80B9F" w14:textId="77777777" w:rsidR="00560EA0" w:rsidRDefault="00560EA0" w:rsidP="00DF1CB4"/>
        </w:tc>
      </w:tr>
      <w:tr w:rsidR="00560EA0" w14:paraId="08B86FFB" w14:textId="77777777" w:rsidTr="00D3665E">
        <w:trPr>
          <w:trHeight w:val="352"/>
        </w:trPr>
        <w:tc>
          <w:tcPr>
            <w:tcW w:w="7161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1ADE2FE7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92" w:type="dxa"/>
            <w:vMerge/>
            <w:vAlign w:val="bottom"/>
          </w:tcPr>
          <w:p w14:paraId="58E06ECF" w14:textId="77777777" w:rsidR="00560EA0" w:rsidRDefault="00560EA0" w:rsidP="00DF1CB4"/>
        </w:tc>
        <w:tc>
          <w:tcPr>
            <w:tcW w:w="3672" w:type="dxa"/>
            <w:gridSpan w:val="6"/>
            <w:shd w:val="clear" w:color="auto" w:fill="CADEE5" w:themeFill="background2"/>
            <w:vAlign w:val="bottom"/>
          </w:tcPr>
          <w:p w14:paraId="3507D663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3DFBEBD24118464CA9802ACC1CB3922E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F9BF006" w14:textId="77777777" w:rsidTr="00D3665E">
        <w:trPr>
          <w:trHeight w:val="756"/>
        </w:trPr>
        <w:tc>
          <w:tcPr>
            <w:tcW w:w="7161" w:type="dxa"/>
            <w:gridSpan w:val="12"/>
            <w:tcBorders>
              <w:top w:val="single" w:sz="8" w:space="0" w:color="2C3B57" w:themeColor="text2"/>
            </w:tcBorders>
          </w:tcPr>
          <w:p w14:paraId="26ACA5C2" w14:textId="5139C97D" w:rsidR="00AD6FA4" w:rsidRDefault="00590C51" w:rsidP="00DF1CB4">
            <w:pPr>
              <w:pStyle w:val="Text"/>
            </w:pPr>
            <w:r w:rsidRPr="00590C51">
              <w:t>To obtain an internship/entry-level position in the field of computer science that will allow me to utilize my technical skills and gain real-world experience.</w:t>
            </w:r>
          </w:p>
        </w:tc>
        <w:tc>
          <w:tcPr>
            <w:tcW w:w="292" w:type="dxa"/>
            <w:vMerge w:val="restart"/>
            <w:vAlign w:val="center"/>
          </w:tcPr>
          <w:p w14:paraId="485FD872" w14:textId="77777777" w:rsidR="00AD6FA4" w:rsidRDefault="00AD6FA4" w:rsidP="00DF1CB4"/>
        </w:tc>
        <w:tc>
          <w:tcPr>
            <w:tcW w:w="3672" w:type="dxa"/>
            <w:gridSpan w:val="6"/>
            <w:vMerge w:val="restart"/>
            <w:shd w:val="clear" w:color="auto" w:fill="CADEE5" w:themeFill="background2"/>
          </w:tcPr>
          <w:p w14:paraId="5070A8C8" w14:textId="77777777" w:rsidR="00590C51" w:rsidRDefault="00590C51" w:rsidP="00590C51">
            <w:pPr>
              <w:pStyle w:val="Text"/>
            </w:pPr>
            <w:r>
              <w:t>Bachelor of Technology in Computer Science and Engineering</w:t>
            </w:r>
          </w:p>
          <w:p w14:paraId="3DD8DA93" w14:textId="77777777" w:rsidR="00D3665E" w:rsidRDefault="00D3665E" w:rsidP="00590C51">
            <w:pPr>
              <w:pStyle w:val="Text"/>
            </w:pPr>
          </w:p>
          <w:p w14:paraId="3BD193B7" w14:textId="024780F3" w:rsidR="00590C51" w:rsidRDefault="00590C51" w:rsidP="00590C51">
            <w:pPr>
              <w:pStyle w:val="Text"/>
            </w:pPr>
            <w:r>
              <w:t xml:space="preserve"> (Expected Graduation: 2026)</w:t>
            </w:r>
          </w:p>
          <w:p w14:paraId="73AD5410" w14:textId="77777777" w:rsidR="00D3665E" w:rsidRDefault="00D3665E" w:rsidP="00590C51">
            <w:pPr>
              <w:pStyle w:val="Text"/>
            </w:pPr>
          </w:p>
          <w:p w14:paraId="721CA573" w14:textId="13D1497E" w:rsidR="00590C51" w:rsidRDefault="00590C51" w:rsidP="00590C51">
            <w:pPr>
              <w:pStyle w:val="Text"/>
            </w:pPr>
            <w:proofErr w:type="spellStart"/>
            <w:r>
              <w:t>Galgotias</w:t>
            </w:r>
            <w:proofErr w:type="spellEnd"/>
            <w:r>
              <w:t xml:space="preserve"> University, Greater Noida</w:t>
            </w:r>
          </w:p>
          <w:p w14:paraId="65A3F381" w14:textId="2B8EB3B0" w:rsidR="00AD6FA4" w:rsidRDefault="00D3665E" w:rsidP="00590C51">
            <w:pPr>
              <w:pStyle w:val="Text"/>
            </w:pPr>
            <w:r>
              <w:t>[</w:t>
            </w:r>
            <w:r w:rsidR="00590C51">
              <w:t>CGPA in First Sem: 7.4</w:t>
            </w:r>
            <w:r>
              <w:t>]</w:t>
            </w:r>
          </w:p>
          <w:p w14:paraId="5DC19279" w14:textId="45CF0151" w:rsidR="00AD6FA4" w:rsidRDefault="00AD6FA4" w:rsidP="00DF1CB4">
            <w:pPr>
              <w:pStyle w:val="Heading3"/>
            </w:pPr>
          </w:p>
          <w:p w14:paraId="38FE0223" w14:textId="6AD79B81" w:rsidR="00AD6FA4" w:rsidRDefault="00590C51" w:rsidP="00DF1CB4">
            <w:pPr>
              <w:pStyle w:val="Heading3"/>
            </w:pPr>
            <w:r w:rsidRPr="00590C51">
              <w:t>Relevant Coursework:</w:t>
            </w:r>
          </w:p>
          <w:p w14:paraId="7CDBE588" w14:textId="39679F01" w:rsidR="00590C51" w:rsidRDefault="00590C51" w:rsidP="00590C51">
            <w:pPr>
              <w:pStyle w:val="ListParagraph"/>
            </w:pPr>
            <w:r>
              <w:t xml:space="preserve"> Data Structures and Algorithms</w:t>
            </w:r>
          </w:p>
          <w:p w14:paraId="1B01954F" w14:textId="0CC979AC" w:rsidR="00590C51" w:rsidRDefault="00590C51" w:rsidP="00590C51">
            <w:pPr>
              <w:pStyle w:val="ListParagraph"/>
            </w:pPr>
            <w:r>
              <w:t xml:space="preserve"> Computer Networks</w:t>
            </w:r>
          </w:p>
          <w:p w14:paraId="26C9B7C4" w14:textId="0C3C9FC1" w:rsidR="00590C51" w:rsidRDefault="00590C51" w:rsidP="00590C51">
            <w:pPr>
              <w:pStyle w:val="ListParagraph"/>
            </w:pPr>
            <w:r>
              <w:t xml:space="preserve"> Object-Oriented Programming</w:t>
            </w:r>
          </w:p>
          <w:p w14:paraId="239B994B" w14:textId="54AD0243" w:rsidR="00590C51" w:rsidRDefault="00590C51" w:rsidP="00590C51">
            <w:pPr>
              <w:pStyle w:val="ListParagraph"/>
            </w:pPr>
            <w:r>
              <w:t xml:space="preserve"> Operating Systems</w:t>
            </w:r>
          </w:p>
          <w:p w14:paraId="2354A9D7" w14:textId="4F6444B7" w:rsidR="00590C51" w:rsidRDefault="00590C51" w:rsidP="00590C51">
            <w:pPr>
              <w:pStyle w:val="ListParagraph"/>
            </w:pPr>
            <w:r>
              <w:t xml:space="preserve"> Database Management Systems</w:t>
            </w:r>
          </w:p>
          <w:p w14:paraId="02045D8C" w14:textId="26060115" w:rsidR="00590C51" w:rsidRDefault="00590C51" w:rsidP="00590C51">
            <w:pPr>
              <w:pStyle w:val="ListParagraph"/>
            </w:pPr>
            <w:r>
              <w:t xml:space="preserve"> Web Technologies</w:t>
            </w:r>
          </w:p>
          <w:p w14:paraId="06E66421" w14:textId="6AEA5D9D" w:rsidR="00AD6FA4" w:rsidRPr="00AD0DDD" w:rsidRDefault="00590C51" w:rsidP="00590C51">
            <w:pPr>
              <w:ind w:left="473"/>
            </w:pPr>
            <w:r>
              <w:t xml:space="preserve"> </w:t>
            </w:r>
          </w:p>
        </w:tc>
      </w:tr>
      <w:tr w:rsidR="00AD6FA4" w14:paraId="2F3FD95C" w14:textId="77777777" w:rsidTr="00D3665E">
        <w:trPr>
          <w:trHeight w:val="469"/>
        </w:trPr>
        <w:tc>
          <w:tcPr>
            <w:tcW w:w="716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C53EC33" w14:textId="0326442C" w:rsidR="00AD6FA4" w:rsidRDefault="00590C51" w:rsidP="00DF1CB4">
            <w:pPr>
              <w:pStyle w:val="Heading3"/>
            </w:pPr>
            <w:r>
              <w:t>Skills</w:t>
            </w:r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A992816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50A39960" w14:textId="77777777" w:rsidR="00AD6FA4" w:rsidRDefault="00AD6FA4" w:rsidP="00DF1CB4"/>
        </w:tc>
      </w:tr>
      <w:tr w:rsidR="00590C51" w14:paraId="297A4F2E" w14:textId="77777777" w:rsidTr="00D3665E">
        <w:trPr>
          <w:trHeight w:val="469"/>
        </w:trPr>
        <w:tc>
          <w:tcPr>
            <w:tcW w:w="716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85CB218" w14:textId="77777777" w:rsidR="00590C51" w:rsidRDefault="00590C51" w:rsidP="00590C51">
            <w:pPr>
              <w:pStyle w:val="Heading3"/>
              <w:ind w:left="0"/>
            </w:pPr>
          </w:p>
          <w:p w14:paraId="504A30E6" w14:textId="77777777" w:rsidR="00590C51" w:rsidRDefault="00590C51" w:rsidP="00590C51">
            <w:r>
              <w:t>• Proficient in programming languages like Java, Python, and C++</w:t>
            </w:r>
          </w:p>
          <w:p w14:paraId="4942C9C9" w14:textId="77777777" w:rsidR="00590C51" w:rsidRDefault="00590C51" w:rsidP="00590C51">
            <w:r>
              <w:t>• Experience in web development using HTML, CSS, JavaScript, and PHP</w:t>
            </w:r>
          </w:p>
          <w:p w14:paraId="224402E2" w14:textId="77777777" w:rsidR="00590C51" w:rsidRDefault="00590C51" w:rsidP="00590C51">
            <w:r>
              <w:t>• Knowledge of database management systems like MySQL and Oracle</w:t>
            </w:r>
          </w:p>
          <w:p w14:paraId="262F49EE" w14:textId="77777777" w:rsidR="00590C51" w:rsidRDefault="00590C51" w:rsidP="00590C51">
            <w:r>
              <w:t>• Familiarity with Linux operating system and Bash scripting</w:t>
            </w:r>
          </w:p>
          <w:p w14:paraId="7F340147" w14:textId="77777777" w:rsidR="00590C51" w:rsidRDefault="00590C51" w:rsidP="00590C51">
            <w:r>
              <w:t>• Strong problem-solving and analytical skills</w:t>
            </w:r>
          </w:p>
          <w:p w14:paraId="09220E7C" w14:textId="77777777" w:rsidR="00590C51" w:rsidRDefault="00590C51" w:rsidP="00590C51">
            <w:r>
              <w:t>• Excellent verbal and written communication skills</w:t>
            </w:r>
          </w:p>
          <w:p w14:paraId="3E828E59" w14:textId="5F09EC47" w:rsidR="00590C51" w:rsidRDefault="00590C51" w:rsidP="00590C51">
            <w:r>
              <w:t>• Ability to work effectively both independently and in a team</w:t>
            </w:r>
          </w:p>
          <w:p w14:paraId="7747363E" w14:textId="77777777" w:rsidR="00590C51" w:rsidRDefault="00590C51" w:rsidP="00590C51"/>
          <w:p w14:paraId="29D1422C" w14:textId="571AE9A7" w:rsidR="00590C51" w:rsidRDefault="00590C51" w:rsidP="00DF1CB4">
            <w:pPr>
              <w:pStyle w:val="Heading3"/>
            </w:pPr>
            <w:r>
              <w:t>Projects</w:t>
            </w:r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BE465E7" w14:textId="77777777" w:rsidR="00590C51" w:rsidRDefault="00590C51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6426398A" w14:textId="77777777" w:rsidR="00590C51" w:rsidRDefault="00590C51" w:rsidP="00DF1CB4"/>
        </w:tc>
      </w:tr>
      <w:tr w:rsidR="00AD6FA4" w14:paraId="26E2400D" w14:textId="77777777" w:rsidTr="00D3665E">
        <w:trPr>
          <w:trHeight w:val="469"/>
        </w:trPr>
        <w:tc>
          <w:tcPr>
            <w:tcW w:w="7161" w:type="dxa"/>
            <w:gridSpan w:val="12"/>
            <w:tcBorders>
              <w:top w:val="single" w:sz="8" w:space="0" w:color="2C3B57" w:themeColor="text2"/>
            </w:tcBorders>
          </w:tcPr>
          <w:p w14:paraId="03977561" w14:textId="77777777" w:rsidR="00590C51" w:rsidRDefault="00590C51" w:rsidP="00590C51">
            <w:pPr>
              <w:pStyle w:val="Text"/>
            </w:pPr>
            <w:r>
              <w:t>• Developed a web-based e-commerce platform using PHP and MySQL for a college project.</w:t>
            </w:r>
          </w:p>
          <w:p w14:paraId="647EB698" w14:textId="77777777" w:rsidR="00590C51" w:rsidRDefault="00590C51" w:rsidP="00590C51">
            <w:pPr>
              <w:pStyle w:val="Text"/>
            </w:pPr>
            <w:r>
              <w:t>• Designed and implemented an algorithm to find the shortest path between two points in a graph using Python.</w:t>
            </w:r>
          </w:p>
          <w:p w14:paraId="228E2E2D" w14:textId="6C2FD370" w:rsidR="00AD6FA4" w:rsidRPr="00560EA0" w:rsidRDefault="00590C51" w:rsidP="00590C51">
            <w:pPr>
              <w:pStyle w:val="Text"/>
            </w:pPr>
            <w:r>
              <w:t>• Created a web-based chat application using Node.js and Socket.io.</w:t>
            </w:r>
          </w:p>
        </w:tc>
        <w:tc>
          <w:tcPr>
            <w:tcW w:w="292" w:type="dxa"/>
            <w:vMerge/>
            <w:tcBorders>
              <w:top w:val="single" w:sz="8" w:space="0" w:color="2C3B57" w:themeColor="text2"/>
            </w:tcBorders>
            <w:vAlign w:val="center"/>
          </w:tcPr>
          <w:p w14:paraId="438E389C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421E7E5B" w14:textId="77777777" w:rsidR="00AD6FA4" w:rsidRDefault="00AD6FA4" w:rsidP="00DF1CB4"/>
        </w:tc>
      </w:tr>
      <w:tr w:rsidR="00AD6FA4" w14:paraId="4BD77E99" w14:textId="77777777" w:rsidTr="00D3665E">
        <w:trPr>
          <w:trHeight w:val="199"/>
        </w:trPr>
        <w:tc>
          <w:tcPr>
            <w:tcW w:w="716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0C00824" w14:textId="62A69E01" w:rsidR="00AD6FA4" w:rsidRDefault="00AD6FA4" w:rsidP="00DF1CB4">
            <w:pPr>
              <w:pStyle w:val="Heading3"/>
            </w:pPr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205299D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4B1A5263" w14:textId="77777777" w:rsidR="00AD6FA4" w:rsidRDefault="00AD6FA4" w:rsidP="00DF1CB4"/>
        </w:tc>
      </w:tr>
      <w:tr w:rsidR="00AD6FA4" w14:paraId="5636797E" w14:textId="77777777" w:rsidTr="00D3665E">
        <w:trPr>
          <w:trHeight w:val="39"/>
        </w:trPr>
        <w:tc>
          <w:tcPr>
            <w:tcW w:w="7161" w:type="dxa"/>
            <w:gridSpan w:val="12"/>
            <w:tcBorders>
              <w:top w:val="single" w:sz="8" w:space="0" w:color="2C3B57" w:themeColor="text2"/>
            </w:tcBorders>
          </w:tcPr>
          <w:p w14:paraId="25209D3C" w14:textId="4BAD5EBC" w:rsidR="00AD6FA4" w:rsidRPr="00560EA0" w:rsidRDefault="00AD6FA4" w:rsidP="00D3665E">
            <w:pPr>
              <w:pStyle w:val="Text"/>
              <w:ind w:left="0"/>
            </w:pPr>
          </w:p>
        </w:tc>
        <w:tc>
          <w:tcPr>
            <w:tcW w:w="292" w:type="dxa"/>
            <w:vMerge/>
            <w:tcBorders>
              <w:top w:val="single" w:sz="8" w:space="0" w:color="2C3B57" w:themeColor="text2"/>
            </w:tcBorders>
            <w:vAlign w:val="center"/>
          </w:tcPr>
          <w:p w14:paraId="6F3CBE9E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0869999B" w14:textId="77777777" w:rsidR="00AD6FA4" w:rsidRDefault="00AD6FA4" w:rsidP="00DF1CB4"/>
        </w:tc>
      </w:tr>
      <w:tr w:rsidR="00AD6FA4" w14:paraId="512BB90B" w14:textId="77777777" w:rsidTr="00D3665E">
        <w:trPr>
          <w:trHeight w:val="515"/>
        </w:trPr>
        <w:tc>
          <w:tcPr>
            <w:tcW w:w="716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2DFBABB" w14:textId="7EC56BDD" w:rsidR="00AD6FA4" w:rsidRPr="00560EA0" w:rsidRDefault="00590C51" w:rsidP="00D3665E">
            <w:pPr>
              <w:pStyle w:val="Heading3"/>
              <w:ind w:left="0"/>
            </w:pPr>
            <w:r w:rsidRPr="00590C51">
              <w:t>Activities and Achievements:</w:t>
            </w:r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C0B573F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3A1EF863" w14:textId="77777777" w:rsidR="00AD6FA4" w:rsidRDefault="00AD6FA4" w:rsidP="00DF1CB4"/>
        </w:tc>
      </w:tr>
      <w:tr w:rsidR="00AD6FA4" w14:paraId="0EF1BA4D" w14:textId="77777777" w:rsidTr="00D3665E">
        <w:trPr>
          <w:trHeight w:val="515"/>
        </w:trPr>
        <w:tc>
          <w:tcPr>
            <w:tcW w:w="7161" w:type="dxa"/>
            <w:gridSpan w:val="12"/>
            <w:tcBorders>
              <w:top w:val="single" w:sz="8" w:space="0" w:color="2C3B57" w:themeColor="text2"/>
            </w:tcBorders>
          </w:tcPr>
          <w:p w14:paraId="4A20F111" w14:textId="77777777" w:rsidR="00590C51" w:rsidRDefault="00590C51" w:rsidP="00590C51">
            <w:pPr>
              <w:pStyle w:val="Text"/>
            </w:pPr>
            <w:r>
              <w:t>• Participated in hackathons and coding competitions.</w:t>
            </w:r>
          </w:p>
          <w:p w14:paraId="203A0728" w14:textId="149E0B3C" w:rsidR="00AD6FA4" w:rsidRPr="00560EA0" w:rsidRDefault="00AD6FA4" w:rsidP="00590C51">
            <w:pPr>
              <w:pStyle w:val="Text"/>
            </w:pPr>
          </w:p>
        </w:tc>
        <w:tc>
          <w:tcPr>
            <w:tcW w:w="292" w:type="dxa"/>
            <w:vMerge/>
            <w:tcBorders>
              <w:top w:val="single" w:sz="8" w:space="0" w:color="2C3B57" w:themeColor="text2"/>
            </w:tcBorders>
            <w:vAlign w:val="center"/>
          </w:tcPr>
          <w:p w14:paraId="6D315AAD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19709430" w14:textId="77777777" w:rsidR="00AD6FA4" w:rsidRDefault="00AD6FA4" w:rsidP="00DF1CB4"/>
        </w:tc>
      </w:tr>
      <w:tr w:rsidR="00AD6FA4" w14:paraId="12988959" w14:textId="77777777" w:rsidTr="00D3665E">
        <w:trPr>
          <w:trHeight w:val="56"/>
        </w:trPr>
        <w:tc>
          <w:tcPr>
            <w:tcW w:w="716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A84CCAC" w14:textId="77777777" w:rsidR="00AD6FA4" w:rsidRPr="00560EA0" w:rsidRDefault="00000000" w:rsidP="00DF1CB4">
            <w:pPr>
              <w:pStyle w:val="Heading3"/>
            </w:pPr>
            <w:sdt>
              <w:sdtPr>
                <w:id w:val="-394892997"/>
                <w:placeholder>
                  <w:docPart w:val="16CD02B9AED64C449DFE9B6150B78F21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9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3ACE53D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1AE30737" w14:textId="77777777" w:rsidR="00AD6FA4" w:rsidRDefault="00AD6FA4" w:rsidP="00DF1CB4"/>
        </w:tc>
      </w:tr>
      <w:tr w:rsidR="00AD6FA4" w14:paraId="5E15BC26" w14:textId="77777777" w:rsidTr="00D3665E">
        <w:trPr>
          <w:trHeight w:val="2389"/>
        </w:trPr>
        <w:tc>
          <w:tcPr>
            <w:tcW w:w="7161" w:type="dxa"/>
            <w:gridSpan w:val="12"/>
            <w:tcBorders>
              <w:top w:val="single" w:sz="8" w:space="0" w:color="2C3B57" w:themeColor="text2"/>
            </w:tcBorders>
          </w:tcPr>
          <w:p w14:paraId="00D9CFF0" w14:textId="77777777" w:rsidR="00AD6FA4" w:rsidRPr="00560EA0" w:rsidRDefault="00000000" w:rsidP="00DF1CB4">
            <w:pPr>
              <w:pStyle w:val="Text"/>
            </w:pPr>
            <w:sdt>
              <w:sdtPr>
                <w:id w:val="157199312"/>
                <w:placeholder>
                  <w:docPart w:val="83F4E314127D4890AFAA206159E5F574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[Available upon request.]</w:t>
                </w:r>
              </w:sdtContent>
            </w:sdt>
          </w:p>
        </w:tc>
        <w:tc>
          <w:tcPr>
            <w:tcW w:w="292" w:type="dxa"/>
            <w:vMerge/>
            <w:tcBorders>
              <w:top w:val="single" w:sz="8" w:space="0" w:color="2C3B57" w:themeColor="text2"/>
            </w:tcBorders>
            <w:vAlign w:val="center"/>
          </w:tcPr>
          <w:p w14:paraId="3F0ACAEE" w14:textId="77777777" w:rsidR="00AD6FA4" w:rsidRDefault="00AD6FA4" w:rsidP="00DF1CB4"/>
        </w:tc>
        <w:tc>
          <w:tcPr>
            <w:tcW w:w="3672" w:type="dxa"/>
            <w:gridSpan w:val="6"/>
            <w:vMerge/>
            <w:shd w:val="clear" w:color="auto" w:fill="CADEE5" w:themeFill="background2"/>
            <w:vAlign w:val="center"/>
          </w:tcPr>
          <w:p w14:paraId="1C17F4C4" w14:textId="77777777" w:rsidR="00AD6FA4" w:rsidRDefault="00AD6FA4" w:rsidP="00DF1CB4"/>
        </w:tc>
      </w:tr>
      <w:tr w:rsidR="00AD6FA4" w14:paraId="60A5A382" w14:textId="77777777" w:rsidTr="00D3665E">
        <w:trPr>
          <w:trHeight w:val="56"/>
        </w:trPr>
        <w:tc>
          <w:tcPr>
            <w:tcW w:w="11126" w:type="dxa"/>
            <w:gridSpan w:val="19"/>
            <w:tcBorders>
              <w:bottom w:val="single" w:sz="36" w:space="0" w:color="CADEE5" w:themeColor="background2"/>
            </w:tcBorders>
          </w:tcPr>
          <w:p w14:paraId="02DFD972" w14:textId="77777777" w:rsidR="00AD6FA4" w:rsidRDefault="00AD6FA4" w:rsidP="00DF1CB4"/>
        </w:tc>
      </w:tr>
    </w:tbl>
    <w:p w14:paraId="4D7E9BCD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908E" w14:textId="77777777" w:rsidR="00916B74" w:rsidRDefault="00916B74" w:rsidP="00DF1CB4">
      <w:r>
        <w:separator/>
      </w:r>
    </w:p>
  </w:endnote>
  <w:endnote w:type="continuationSeparator" w:id="0">
    <w:p w14:paraId="1C45870B" w14:textId="77777777" w:rsidR="00916B74" w:rsidRDefault="00916B7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7345" w14:textId="77777777" w:rsidR="00916B74" w:rsidRDefault="00916B74" w:rsidP="00DF1CB4">
      <w:r>
        <w:separator/>
      </w:r>
    </w:p>
  </w:footnote>
  <w:footnote w:type="continuationSeparator" w:id="0">
    <w:p w14:paraId="299E243E" w14:textId="77777777" w:rsidR="00916B74" w:rsidRDefault="00916B7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99952">
    <w:abstractNumId w:val="0"/>
  </w:num>
  <w:num w:numId="2" w16cid:durableId="1215772954">
    <w:abstractNumId w:val="1"/>
  </w:num>
  <w:num w:numId="3" w16cid:durableId="2116821275">
    <w:abstractNumId w:val="2"/>
  </w:num>
  <w:num w:numId="4" w16cid:durableId="1769887071">
    <w:abstractNumId w:val="3"/>
  </w:num>
  <w:num w:numId="5" w16cid:durableId="1849440081">
    <w:abstractNumId w:val="8"/>
  </w:num>
  <w:num w:numId="6" w16cid:durableId="785924156">
    <w:abstractNumId w:val="4"/>
  </w:num>
  <w:num w:numId="7" w16cid:durableId="290793739">
    <w:abstractNumId w:val="5"/>
  </w:num>
  <w:num w:numId="8" w16cid:durableId="1586912803">
    <w:abstractNumId w:val="6"/>
  </w:num>
  <w:num w:numId="9" w16cid:durableId="349336003">
    <w:abstractNumId w:val="7"/>
  </w:num>
  <w:num w:numId="10" w16cid:durableId="1508669548">
    <w:abstractNumId w:val="9"/>
  </w:num>
  <w:num w:numId="11" w16cid:durableId="707991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51"/>
    <w:rsid w:val="00215A8E"/>
    <w:rsid w:val="002B73E2"/>
    <w:rsid w:val="002D3AB8"/>
    <w:rsid w:val="003E303D"/>
    <w:rsid w:val="00413477"/>
    <w:rsid w:val="004A586E"/>
    <w:rsid w:val="00560EA0"/>
    <w:rsid w:val="00590C51"/>
    <w:rsid w:val="005E09DE"/>
    <w:rsid w:val="005F5561"/>
    <w:rsid w:val="00680892"/>
    <w:rsid w:val="006C60E6"/>
    <w:rsid w:val="00916B74"/>
    <w:rsid w:val="009835F5"/>
    <w:rsid w:val="00A520FA"/>
    <w:rsid w:val="00AB03FA"/>
    <w:rsid w:val="00AD0DDD"/>
    <w:rsid w:val="00AD6FA4"/>
    <w:rsid w:val="00D06709"/>
    <w:rsid w:val="00D3665E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36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7B8753EFE34F008FBBA3C1DDBB9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6675-9ABB-4A68-9C4C-EE42E960E86B}"/>
      </w:docPartPr>
      <w:docPartBody>
        <w:p w:rsidR="00AC37C5" w:rsidRDefault="00000000">
          <w:pPr>
            <w:pStyle w:val="C37B8753EFE34F008FBBA3C1DDBB9A43"/>
          </w:pPr>
          <w:r w:rsidRPr="005F5561">
            <w:t>Objective</w:t>
          </w:r>
        </w:p>
      </w:docPartBody>
    </w:docPart>
    <w:docPart>
      <w:docPartPr>
        <w:name w:val="3DFBEBD24118464CA9802ACC1CB3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EDD5F-999D-4B28-A443-8EBBE0271B19}"/>
      </w:docPartPr>
      <w:docPartBody>
        <w:p w:rsidR="00AC37C5" w:rsidRDefault="00000000">
          <w:pPr>
            <w:pStyle w:val="3DFBEBD24118464CA9802ACC1CB3922E"/>
          </w:pPr>
          <w:r w:rsidRPr="00AD0DDD">
            <w:t>Education</w:t>
          </w:r>
        </w:p>
      </w:docPartBody>
    </w:docPart>
    <w:docPart>
      <w:docPartPr>
        <w:name w:val="16CD02B9AED64C449DFE9B6150B7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5BEA9-3C2E-4FC4-9C89-A1B01C86AA7F}"/>
      </w:docPartPr>
      <w:docPartBody>
        <w:p w:rsidR="00AC37C5" w:rsidRDefault="00000000">
          <w:pPr>
            <w:pStyle w:val="16CD02B9AED64C449DFE9B6150B78F21"/>
          </w:pPr>
          <w:r w:rsidRPr="00560EA0">
            <w:t>References</w:t>
          </w:r>
        </w:p>
      </w:docPartBody>
    </w:docPart>
    <w:docPart>
      <w:docPartPr>
        <w:name w:val="83F4E314127D4890AFAA206159E5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239A-1D81-491D-AF76-C69066BE82CC}"/>
      </w:docPartPr>
      <w:docPartBody>
        <w:p w:rsidR="00AC37C5" w:rsidRDefault="00000000">
          <w:pPr>
            <w:pStyle w:val="83F4E314127D4890AFAA206159E5F574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97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C5"/>
    <w:rsid w:val="00AC37C5"/>
    <w:rsid w:val="00C1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B8753EFE34F008FBBA3C1DDBB9A43">
    <w:name w:val="C37B8753EFE34F008FBBA3C1DDBB9A43"/>
  </w:style>
  <w:style w:type="paragraph" w:customStyle="1" w:styleId="3DFBEBD24118464CA9802ACC1CB3922E">
    <w:name w:val="3DFBEBD24118464CA9802ACC1CB3922E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C66F484E91A849CD82BCF6B11B3D9C11">
    <w:name w:val="C66F484E91A849CD82BCF6B11B3D9C11"/>
  </w:style>
  <w:style w:type="paragraph" w:customStyle="1" w:styleId="BEF88102829B4717B38C2DB610093FAC">
    <w:name w:val="BEF88102829B4717B38C2DB610093FAC"/>
  </w:style>
  <w:style w:type="paragraph" w:customStyle="1" w:styleId="16CD02B9AED64C449DFE9B6150B78F21">
    <w:name w:val="16CD02B9AED64C449DFE9B6150B78F21"/>
  </w:style>
  <w:style w:type="paragraph" w:customStyle="1" w:styleId="83F4E314127D4890AFAA206159E5F574">
    <w:name w:val="83F4E314127D4890AFAA206159E5F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2023-05-05T09:35:00Z</dcterms:created>
  <dcterms:modified xsi:type="dcterms:W3CDTF">2023-06-08T07:10:00Z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